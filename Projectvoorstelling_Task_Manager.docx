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F2CD" w14:textId="28338BEF" w:rsidR="00570924" w:rsidRDefault="00FF6F7D" w:rsidP="00FF6F7D">
      <w:pPr>
        <w:pStyle w:val="Kop1"/>
      </w:pPr>
      <w:r>
        <w:t>Mobiele Apps 2: Task Manager</w:t>
      </w:r>
    </w:p>
    <w:p w14:paraId="273C29F4" w14:textId="3A8B66BD" w:rsidR="00F309C1" w:rsidRPr="00F309C1" w:rsidRDefault="00F309C1" w:rsidP="00F309C1">
      <w:r>
        <w:rPr>
          <w:b/>
          <w:bCs/>
        </w:rPr>
        <w:t>Team:</w:t>
      </w:r>
      <w:r>
        <w:t xml:space="preserve"> Noah Van Vaerenbergh</w:t>
      </w:r>
    </w:p>
    <w:p w14:paraId="078637AD" w14:textId="5F355417" w:rsidR="00FF6F7D" w:rsidRDefault="00FF6F7D" w:rsidP="00FF6F7D">
      <w:pPr>
        <w:pStyle w:val="Kop2"/>
      </w:pPr>
      <w:r>
        <w:t>Kernfunctionaliteit</w:t>
      </w:r>
    </w:p>
    <w:p w14:paraId="29C8A1B4" w14:textId="708D2187" w:rsidR="00FF6F7D" w:rsidRPr="00D96870" w:rsidRDefault="007B1977" w:rsidP="007B1977">
      <w:pPr>
        <w:pStyle w:val="Lijstalinea"/>
        <w:numPr>
          <w:ilvl w:val="0"/>
          <w:numId w:val="1"/>
        </w:numPr>
        <w:rPr>
          <w:b/>
          <w:bCs/>
        </w:rPr>
      </w:pPr>
      <w:r w:rsidRPr="00D96870">
        <w:rPr>
          <w:b/>
          <w:bCs/>
        </w:rPr>
        <w:t>Taak Aanmaken</w:t>
      </w:r>
    </w:p>
    <w:p w14:paraId="1313E647" w14:textId="016AE65A" w:rsidR="007B1977" w:rsidRDefault="007B1977" w:rsidP="007B1977">
      <w:pPr>
        <w:pStyle w:val="Lijstalinea"/>
        <w:numPr>
          <w:ilvl w:val="1"/>
          <w:numId w:val="1"/>
        </w:numPr>
        <w:rPr>
          <w:lang w:val="nl-NL"/>
        </w:rPr>
      </w:pPr>
      <w:r w:rsidRPr="007B1977">
        <w:rPr>
          <w:lang w:val="nl-NL"/>
        </w:rPr>
        <w:t>Gebruikers kunnen taken toevoegen met details zoals titel, beschrijving, prioritei</w:t>
      </w:r>
      <w:r w:rsidR="008F182A">
        <w:rPr>
          <w:lang w:val="nl-NL"/>
        </w:rPr>
        <w:t>t</w:t>
      </w:r>
      <w:r w:rsidRPr="007B1977">
        <w:rPr>
          <w:lang w:val="nl-NL"/>
        </w:rPr>
        <w:t>.</w:t>
      </w:r>
    </w:p>
    <w:p w14:paraId="35DE8EDC" w14:textId="0689F159" w:rsidR="0071137B" w:rsidRDefault="0071137B" w:rsidP="007B1977">
      <w:pPr>
        <w:pStyle w:val="Lijstalinea"/>
        <w:numPr>
          <w:ilvl w:val="1"/>
          <w:numId w:val="1"/>
        </w:numPr>
        <w:rPr>
          <w:lang w:val="nl-NL"/>
        </w:rPr>
      </w:pPr>
      <w:r w:rsidRPr="0071137B">
        <w:rPr>
          <w:lang w:val="nl-NL"/>
        </w:rPr>
        <w:t>Taken worden aanvankelijk gemaakt zonder een toegewezen weekdag.</w:t>
      </w:r>
    </w:p>
    <w:p w14:paraId="092E0DEB" w14:textId="77777777" w:rsidR="00B4302A" w:rsidRDefault="00B4302A" w:rsidP="00B4302A">
      <w:pPr>
        <w:pStyle w:val="Lijstalinea"/>
        <w:ind w:left="1440"/>
        <w:rPr>
          <w:lang w:val="nl-NL"/>
        </w:rPr>
      </w:pPr>
    </w:p>
    <w:p w14:paraId="192BE641" w14:textId="77777777" w:rsidR="0059273B" w:rsidRPr="00304DBF" w:rsidRDefault="0059273B" w:rsidP="0059273B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 w:rsidRPr="00304DBF">
        <w:rPr>
          <w:b/>
          <w:bCs/>
          <w:lang w:val="nl-NL"/>
        </w:rPr>
        <w:t>Bewerken en Verwijderen</w:t>
      </w:r>
    </w:p>
    <w:p w14:paraId="442D0588" w14:textId="77777777" w:rsidR="0059273B" w:rsidRDefault="0059273B" w:rsidP="0059273B">
      <w:pPr>
        <w:pStyle w:val="Lijstalinea"/>
        <w:numPr>
          <w:ilvl w:val="1"/>
          <w:numId w:val="1"/>
        </w:numPr>
        <w:rPr>
          <w:lang w:val="nl-NL"/>
        </w:rPr>
      </w:pPr>
      <w:r w:rsidRPr="007F54EF">
        <w:rPr>
          <w:lang w:val="nl-NL"/>
        </w:rPr>
        <w:t>Gebruikers kunnen de details van een taak bewerken of deze opnieuw toewijzen aan een andere dag.</w:t>
      </w:r>
    </w:p>
    <w:p w14:paraId="0E3A1BE9" w14:textId="77777777" w:rsidR="0059273B" w:rsidRDefault="0059273B" w:rsidP="0059273B">
      <w:pPr>
        <w:pStyle w:val="Lijstalinea"/>
        <w:numPr>
          <w:ilvl w:val="1"/>
          <w:numId w:val="1"/>
        </w:numPr>
        <w:rPr>
          <w:lang w:val="nl-NL"/>
        </w:rPr>
      </w:pPr>
      <w:r w:rsidRPr="007F54EF">
        <w:rPr>
          <w:lang w:val="nl-NL"/>
        </w:rPr>
        <w:t>Verwijder taken wanneer ze niet langer relevant zijn.</w:t>
      </w:r>
    </w:p>
    <w:p w14:paraId="3864F167" w14:textId="77777777" w:rsidR="00374DAF" w:rsidRDefault="00374DAF" w:rsidP="00374DAF">
      <w:pPr>
        <w:pStyle w:val="Lijstalinea"/>
        <w:ind w:left="1440"/>
        <w:rPr>
          <w:lang w:val="nl-NL"/>
        </w:rPr>
      </w:pPr>
    </w:p>
    <w:p w14:paraId="664D6387" w14:textId="77777777" w:rsidR="0059273B" w:rsidRPr="00304DBF" w:rsidRDefault="0059273B" w:rsidP="0059273B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 w:rsidRPr="00304DBF">
        <w:rPr>
          <w:b/>
          <w:bCs/>
          <w:lang w:val="nl-NL"/>
        </w:rPr>
        <w:t>Taken Voltooien</w:t>
      </w:r>
    </w:p>
    <w:p w14:paraId="41F0207D" w14:textId="77777777" w:rsidR="0059273B" w:rsidRDefault="0059273B" w:rsidP="0059273B">
      <w:pPr>
        <w:pStyle w:val="Lijstalinea"/>
        <w:numPr>
          <w:ilvl w:val="1"/>
          <w:numId w:val="1"/>
        </w:numPr>
        <w:rPr>
          <w:lang w:val="nl-NL"/>
        </w:rPr>
      </w:pPr>
      <w:r w:rsidRPr="00777A76">
        <w:rPr>
          <w:lang w:val="nl-NL"/>
        </w:rPr>
        <w:t>Sta gebruikers toe om taken per dag als voltooid te markeren.</w:t>
      </w:r>
    </w:p>
    <w:p w14:paraId="3DA90B86" w14:textId="50E98683" w:rsidR="0059273B" w:rsidRDefault="0059273B" w:rsidP="00B47BB7">
      <w:pPr>
        <w:pStyle w:val="Lijstalinea"/>
        <w:numPr>
          <w:ilvl w:val="1"/>
          <w:numId w:val="1"/>
        </w:numPr>
        <w:rPr>
          <w:lang w:val="nl-NL"/>
        </w:rPr>
      </w:pPr>
      <w:r w:rsidRPr="00CD3E73">
        <w:rPr>
          <w:lang w:val="nl-NL"/>
        </w:rPr>
        <w:t>Voltooide taken kunnen worden verborgen of verplaatst naar een sectie “Voltooid” voor een overzicht.</w:t>
      </w:r>
    </w:p>
    <w:p w14:paraId="41FD03AF" w14:textId="77777777" w:rsidR="00374DAF" w:rsidRPr="00B47BB7" w:rsidRDefault="00374DAF" w:rsidP="00374DAF">
      <w:pPr>
        <w:pStyle w:val="Lijstalinea"/>
        <w:ind w:left="1440"/>
        <w:rPr>
          <w:lang w:val="nl-NL"/>
        </w:rPr>
      </w:pPr>
    </w:p>
    <w:p w14:paraId="12AFC456" w14:textId="1CF4E9A5" w:rsidR="00EB7857" w:rsidRPr="00304DBF" w:rsidRDefault="00EB7857" w:rsidP="00EB7857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 w:rsidRPr="00304DBF">
        <w:rPr>
          <w:b/>
          <w:bCs/>
          <w:lang w:val="nl-NL"/>
        </w:rPr>
        <w:t>Weekoverzicht</w:t>
      </w:r>
    </w:p>
    <w:p w14:paraId="6E29EB61" w14:textId="35860384" w:rsidR="00EB7857" w:rsidRDefault="00EB7857" w:rsidP="00EB7857">
      <w:pPr>
        <w:pStyle w:val="Lijstalinea"/>
        <w:numPr>
          <w:ilvl w:val="1"/>
          <w:numId w:val="1"/>
        </w:numPr>
        <w:rPr>
          <w:lang w:val="nl-NL"/>
        </w:rPr>
      </w:pPr>
      <w:r w:rsidRPr="00EB7857">
        <w:rPr>
          <w:lang w:val="nl-NL"/>
        </w:rPr>
        <w:t>Toon een lijstweergave met elke dag van de week (maandag tot zondag).</w:t>
      </w:r>
    </w:p>
    <w:p w14:paraId="25206CB2" w14:textId="6F1F3FFC" w:rsidR="00EB7857" w:rsidRDefault="00EB7857" w:rsidP="00EB7857">
      <w:pPr>
        <w:pStyle w:val="Lijstalinea"/>
        <w:numPr>
          <w:ilvl w:val="1"/>
          <w:numId w:val="1"/>
        </w:numPr>
        <w:rPr>
          <w:lang w:val="nl-NL"/>
        </w:rPr>
      </w:pPr>
      <w:r w:rsidRPr="00A641E9">
        <w:rPr>
          <w:lang w:val="nl-NL"/>
        </w:rPr>
        <w:t xml:space="preserve">Laat gebruikers taken </w:t>
      </w:r>
      <w:r w:rsidR="00A641E9">
        <w:rPr>
          <w:lang w:val="nl-NL"/>
        </w:rPr>
        <w:t xml:space="preserve">toewijzen </w:t>
      </w:r>
      <w:r w:rsidR="004D4802">
        <w:rPr>
          <w:lang w:val="nl-NL"/>
        </w:rPr>
        <w:t>aan</w:t>
      </w:r>
      <w:r w:rsidRPr="00A641E9">
        <w:rPr>
          <w:lang w:val="nl-NL"/>
        </w:rPr>
        <w:t xml:space="preserve"> specifieke dagen</w:t>
      </w:r>
      <w:r w:rsidR="00064B08">
        <w:rPr>
          <w:lang w:val="nl-NL"/>
        </w:rPr>
        <w:t>.</w:t>
      </w:r>
    </w:p>
    <w:p w14:paraId="74B98043" w14:textId="73FD4BC7" w:rsidR="00BC6FCD" w:rsidRDefault="0019446C" w:rsidP="0021089A">
      <w:pPr>
        <w:pStyle w:val="Lijstalinea"/>
        <w:numPr>
          <w:ilvl w:val="1"/>
          <w:numId w:val="1"/>
        </w:numPr>
        <w:rPr>
          <w:lang w:val="nl-NL"/>
        </w:rPr>
      </w:pPr>
      <w:r w:rsidRPr="0019446C">
        <w:rPr>
          <w:lang w:val="nl-NL"/>
        </w:rPr>
        <w:t>Elke dag toont alleen de taken die voor die dag zijn gepland.</w:t>
      </w:r>
    </w:p>
    <w:p w14:paraId="6AD617DB" w14:textId="77777777" w:rsidR="00740010" w:rsidRPr="00740010" w:rsidRDefault="00740010" w:rsidP="00740010">
      <w:pPr>
        <w:rPr>
          <w:lang w:val="nl-NL"/>
        </w:rPr>
      </w:pPr>
    </w:p>
    <w:p w14:paraId="0F1C627A" w14:textId="367C1833" w:rsidR="00CD3E73" w:rsidRDefault="00CD3E73" w:rsidP="00CD3E73">
      <w:pPr>
        <w:pStyle w:val="Kop2"/>
      </w:pPr>
      <w:r w:rsidRPr="00CD3E73">
        <w:t>Optionele Functionaliteiten</w:t>
      </w:r>
    </w:p>
    <w:p w14:paraId="078A1096" w14:textId="59D078BE" w:rsidR="00AD7B41" w:rsidRPr="00AB2CDD" w:rsidRDefault="00BA4195" w:rsidP="00BA4195">
      <w:pPr>
        <w:pStyle w:val="Lijstalinea"/>
        <w:numPr>
          <w:ilvl w:val="0"/>
          <w:numId w:val="2"/>
        </w:numPr>
        <w:rPr>
          <w:b/>
          <w:bCs/>
          <w:lang w:val="nl-NL"/>
        </w:rPr>
      </w:pPr>
      <w:r w:rsidRPr="00AB2CDD">
        <w:rPr>
          <w:b/>
          <w:bCs/>
        </w:rPr>
        <w:t>Terugkerende Taken</w:t>
      </w:r>
    </w:p>
    <w:p w14:paraId="607138CF" w14:textId="3E635829" w:rsidR="00F92935" w:rsidRDefault="0022572A" w:rsidP="00F92935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O</w:t>
      </w:r>
      <w:r w:rsidR="00F92935" w:rsidRPr="00F92935">
        <w:rPr>
          <w:lang w:val="nl-NL"/>
        </w:rPr>
        <w:t>ndersteuning voor terugkerende taken die automatisch elke week opnieuw verschijnen</w:t>
      </w:r>
      <w:r>
        <w:rPr>
          <w:lang w:val="nl-NL"/>
        </w:rPr>
        <w:t>.</w:t>
      </w:r>
    </w:p>
    <w:p w14:paraId="038F39DD" w14:textId="77777777" w:rsidR="00396425" w:rsidRDefault="00396425" w:rsidP="00396425">
      <w:pPr>
        <w:pStyle w:val="Lijstalinea"/>
        <w:ind w:left="1440"/>
        <w:rPr>
          <w:lang w:val="nl-NL"/>
        </w:rPr>
      </w:pPr>
    </w:p>
    <w:p w14:paraId="6EFE1ADD" w14:textId="28447CD9" w:rsidR="00FE0564" w:rsidRPr="00AB2CDD" w:rsidRDefault="00FE0564" w:rsidP="00FE0564">
      <w:pPr>
        <w:pStyle w:val="Lijstalinea"/>
        <w:numPr>
          <w:ilvl w:val="0"/>
          <w:numId w:val="2"/>
        </w:numPr>
        <w:rPr>
          <w:b/>
          <w:bCs/>
          <w:lang w:val="nl-NL"/>
        </w:rPr>
      </w:pPr>
      <w:r w:rsidRPr="00AB2CDD">
        <w:rPr>
          <w:b/>
          <w:bCs/>
        </w:rPr>
        <w:t>Prioriteit Sorteren</w:t>
      </w:r>
    </w:p>
    <w:p w14:paraId="25E7E169" w14:textId="51E93BDA" w:rsidR="00396425" w:rsidRPr="00005BF3" w:rsidRDefault="00AB2CDD" w:rsidP="00005BF3">
      <w:pPr>
        <w:pStyle w:val="Lijstalinea"/>
        <w:numPr>
          <w:ilvl w:val="1"/>
          <w:numId w:val="2"/>
        </w:numPr>
        <w:rPr>
          <w:lang w:val="nl-NL"/>
        </w:rPr>
      </w:pPr>
      <w:r w:rsidRPr="00867DDA">
        <w:rPr>
          <w:lang w:val="nl-NL"/>
        </w:rPr>
        <w:t>Sorteer taken binnen elke dag op prioriteit (bijv. hoog, medium, laag).</w:t>
      </w:r>
    </w:p>
    <w:sectPr w:rsidR="00396425" w:rsidRPr="00005BF3" w:rsidSect="0074001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FFF"/>
    <w:multiLevelType w:val="hybridMultilevel"/>
    <w:tmpl w:val="3C3E5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7C7"/>
    <w:multiLevelType w:val="hybridMultilevel"/>
    <w:tmpl w:val="70A27E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910808">
    <w:abstractNumId w:val="0"/>
  </w:num>
  <w:num w:numId="2" w16cid:durableId="924920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7D"/>
    <w:rsid w:val="00005BF3"/>
    <w:rsid w:val="00064B08"/>
    <w:rsid w:val="0019446C"/>
    <w:rsid w:val="001E2DC2"/>
    <w:rsid w:val="0021089A"/>
    <w:rsid w:val="0022572A"/>
    <w:rsid w:val="00304DBF"/>
    <w:rsid w:val="00374DAF"/>
    <w:rsid w:val="00396425"/>
    <w:rsid w:val="004D4802"/>
    <w:rsid w:val="00570924"/>
    <w:rsid w:val="0059273B"/>
    <w:rsid w:val="0071137B"/>
    <w:rsid w:val="00740010"/>
    <w:rsid w:val="00743989"/>
    <w:rsid w:val="00777A76"/>
    <w:rsid w:val="007B1977"/>
    <w:rsid w:val="007E501F"/>
    <w:rsid w:val="007F54EF"/>
    <w:rsid w:val="00867DDA"/>
    <w:rsid w:val="008F182A"/>
    <w:rsid w:val="00A02856"/>
    <w:rsid w:val="00A21794"/>
    <w:rsid w:val="00A641E9"/>
    <w:rsid w:val="00AB2CDD"/>
    <w:rsid w:val="00AD7B41"/>
    <w:rsid w:val="00B4302A"/>
    <w:rsid w:val="00B47BB7"/>
    <w:rsid w:val="00BA4195"/>
    <w:rsid w:val="00BC6FCD"/>
    <w:rsid w:val="00CB15B8"/>
    <w:rsid w:val="00CD3E73"/>
    <w:rsid w:val="00D96870"/>
    <w:rsid w:val="00EB7857"/>
    <w:rsid w:val="00F309C1"/>
    <w:rsid w:val="00F92935"/>
    <w:rsid w:val="00FE0564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4A6C"/>
  <w15:chartTrackingRefBased/>
  <w15:docId w15:val="{8B13A716-6348-4DD2-8693-277B4935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70924"/>
    <w:rPr>
      <w:sz w:val="28"/>
      <w:szCs w:val="28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70924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44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0924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0924"/>
    <w:rPr>
      <w:rFonts w:asciiTheme="majorHAnsi" w:eastAsiaTheme="majorEastAsia" w:hAnsiTheme="majorHAnsi" w:cstheme="majorBidi"/>
      <w:b/>
      <w:bCs/>
      <w:sz w:val="44"/>
      <w:szCs w:val="44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70924"/>
    <w:rPr>
      <w:rFonts w:asciiTheme="majorHAnsi" w:eastAsiaTheme="majorEastAsia" w:hAnsiTheme="majorHAnsi" w:cstheme="majorBidi"/>
      <w:b/>
      <w:bCs/>
      <w:sz w:val="36"/>
      <w:szCs w:val="36"/>
      <w:u w:val="single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570924"/>
    <w:rPr>
      <w:rFonts w:eastAsiaTheme="majorEastAsia" w:cstheme="majorBidi"/>
      <w:b/>
      <w:bCs/>
      <w:sz w:val="32"/>
      <w:szCs w:val="32"/>
      <w:u w:val="single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09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09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09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09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09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09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7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09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09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09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09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0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vnoah\Documents\Aangepaste%20Office-sjablonen\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vvnoah</dc:creator>
  <cp:keywords/>
  <dc:description/>
  <cp:lastModifiedBy>Noah Van Vaerenbergh</cp:lastModifiedBy>
  <cp:revision>36</cp:revision>
  <dcterms:created xsi:type="dcterms:W3CDTF">2024-10-21T12:51:00Z</dcterms:created>
  <dcterms:modified xsi:type="dcterms:W3CDTF">2024-10-21T13:03:00Z</dcterms:modified>
</cp:coreProperties>
</file>